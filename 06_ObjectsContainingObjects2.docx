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4A" w:rsidRDefault="00283B4A" w:rsidP="004579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Objects Containing Objects 2</w:t>
      </w:r>
    </w:p>
    <w:p w:rsidR="00283B4A" w:rsidRPr="002D08E6" w:rsidRDefault="00283B4A" w:rsidP="004579C7">
      <w:pPr>
        <w:rPr>
          <w:rFonts w:ascii="Arial" w:hAnsi="Arial" w:cs="Arial"/>
        </w:rPr>
      </w:pPr>
    </w:p>
    <w:p w:rsidR="00283B4A" w:rsidRDefault="00283B4A" w:rsidP="004579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Java program that imitates a schoolbag containing two binders. The program should contain three classes: 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, </w:t>
      </w:r>
      <w:r>
        <w:rPr>
          <w:rFonts w:ascii="Courier New" w:hAnsi="Courier New" w:cs="Courier New"/>
        </w:rPr>
        <w:t>SchoolBag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</w:rPr>
        <w:t>Bag</w:t>
      </w:r>
      <w:r w:rsidRPr="00CE01AB">
        <w:rPr>
          <w:rFonts w:ascii="Courier New" w:hAnsi="Courier New" w:cs="Courier New"/>
        </w:rPr>
        <w:t>Tester</w:t>
      </w:r>
      <w:r>
        <w:rPr>
          <w:rFonts w:ascii="Arial" w:hAnsi="Arial" w:cs="Arial"/>
        </w:rPr>
        <w:t xml:space="preserve"> (which consists of the main method).</w:t>
      </w:r>
    </w:p>
    <w:p w:rsidR="00283B4A" w:rsidRDefault="00283B4A" w:rsidP="004579C7">
      <w:pPr>
        <w:rPr>
          <w:rFonts w:ascii="Arial" w:hAnsi="Arial" w:cs="Arial"/>
        </w:rPr>
      </w:pPr>
    </w:p>
    <w:p w:rsidR="00283B4A" w:rsidRDefault="00283B4A" w:rsidP="004579C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 class.  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all the necessary instance fields for the class.  Each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 object should keep track the following information: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Label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Number of sheets of paper in the binder</w:t>
      </w:r>
    </w:p>
    <w:p w:rsidR="00283B4A" w:rsidRDefault="00283B4A" w:rsidP="004579C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the class constants for the class: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Weight of each sheet of paper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Weight of an empty binder </w:t>
      </w:r>
    </w:p>
    <w:p w:rsidR="00283B4A" w:rsidRDefault="00283B4A" w:rsidP="004579C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all the necessary methods.  Each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 object should perform the following tasks: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sheets to the binder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Calculate the total weight of the binder (with the sheets in it)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Comparing the weight of the implicit and explicit binder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the capability to print info about the binder</w:t>
      </w:r>
    </w:p>
    <w:p w:rsidR="00283B4A" w:rsidRDefault="00283B4A" w:rsidP="004579C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constructor that initializes the instance variables of the object being constructed.</w:t>
      </w:r>
    </w:p>
    <w:p w:rsidR="00283B4A" w:rsidRDefault="00283B4A" w:rsidP="004579C7">
      <w:pPr>
        <w:ind w:left="720"/>
        <w:rPr>
          <w:rFonts w:ascii="Arial" w:hAnsi="Arial" w:cs="Arial"/>
        </w:rPr>
      </w:pPr>
    </w:p>
    <w:p w:rsidR="00283B4A" w:rsidRDefault="00283B4A" w:rsidP="004579C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 New" w:hAnsi="Courier New" w:cs="Courier New"/>
        </w:rPr>
        <w:t>SchoolBag</w:t>
      </w:r>
      <w:r>
        <w:rPr>
          <w:rFonts w:ascii="Arial" w:hAnsi="Arial" w:cs="Arial"/>
        </w:rPr>
        <w:t xml:space="preserve"> class: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schoolbag has a style (String) and consists of two binders.  Create the instance fields accordingly.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the class constants for the class: </w:t>
      </w:r>
    </w:p>
    <w:p w:rsidR="00283B4A" w:rsidRDefault="00283B4A" w:rsidP="00E95F71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Weight of the empty schoolbag</w:t>
      </w:r>
    </w:p>
    <w:p w:rsidR="00283B4A" w:rsidRDefault="00283B4A" w:rsidP="005047B1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the methods that perform the following tasks:</w:t>
      </w:r>
    </w:p>
    <w:p w:rsidR="00283B4A" w:rsidRDefault="00283B4A" w:rsidP="005047B1">
      <w:pPr>
        <w:numPr>
          <w:ilvl w:val="2"/>
          <w:numId w:val="1"/>
        </w:numPr>
        <w:tabs>
          <w:tab w:val="clear" w:pos="1800"/>
          <w:tab w:val="num" w:pos="1980"/>
        </w:tabs>
        <w:ind w:left="1980" w:hanging="360"/>
        <w:rPr>
          <w:rFonts w:ascii="Arial" w:hAnsi="Arial" w:cs="Arial"/>
        </w:rPr>
      </w:pPr>
      <w:r>
        <w:rPr>
          <w:rFonts w:ascii="Arial" w:hAnsi="Arial" w:cs="Arial"/>
        </w:rPr>
        <w:t>Add sheet(s) to given binder (specified by id / index)</w:t>
      </w:r>
    </w:p>
    <w:p w:rsidR="00283B4A" w:rsidRPr="005047B1" w:rsidRDefault="00283B4A" w:rsidP="005047B1">
      <w:pPr>
        <w:numPr>
          <w:ilvl w:val="2"/>
          <w:numId w:val="1"/>
        </w:numPr>
        <w:tabs>
          <w:tab w:val="clear" w:pos="1800"/>
          <w:tab w:val="num" w:pos="1980"/>
        </w:tabs>
        <w:ind w:left="1980" w:hanging="360"/>
        <w:rPr>
          <w:rFonts w:ascii="Arial" w:hAnsi="Arial" w:cs="Arial"/>
        </w:rPr>
      </w:pPr>
      <w:r>
        <w:rPr>
          <w:rFonts w:ascii="Arial" w:hAnsi="Arial" w:cs="Arial"/>
        </w:rPr>
        <w:t>Remove sheet(s) from given binder</w:t>
      </w:r>
    </w:p>
    <w:p w:rsidR="00283B4A" w:rsidRDefault="00283B4A" w:rsidP="004579C7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Calculate the average weight of a binder in the bag</w:t>
      </w:r>
    </w:p>
    <w:p w:rsidR="00283B4A" w:rsidRDefault="00283B4A" w:rsidP="004579C7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Calculate the total weight of the schoolbag (with the binders)</w:t>
      </w:r>
    </w:p>
    <w:p w:rsidR="00283B4A" w:rsidRDefault="00283B4A" w:rsidP="004579C7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Allows the capability to print info about the schoolbag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two constructors:</w:t>
      </w:r>
    </w:p>
    <w:p w:rsidR="00283B4A" w:rsidRDefault="00283B4A" w:rsidP="00E95F71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The first one takes two object reference parameters.  The two objects will be the two binders.  The object must already exist before using this constructor.</w:t>
      </w:r>
    </w:p>
    <w:p w:rsidR="00283B4A" w:rsidRDefault="00283B4A" w:rsidP="00E95F71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second one takes as parameters all the information of the two binders.  The two binders will be created in the constructor and assigned to the corresponding fields.</w:t>
      </w:r>
    </w:p>
    <w:p w:rsidR="00283B4A" w:rsidRDefault="00283B4A" w:rsidP="004579C7">
      <w:pPr>
        <w:ind w:left="1620"/>
        <w:rPr>
          <w:rFonts w:ascii="Arial" w:hAnsi="Arial" w:cs="Arial"/>
        </w:rPr>
      </w:pPr>
    </w:p>
    <w:p w:rsidR="00283B4A" w:rsidRDefault="00283B4A" w:rsidP="004579C7">
      <w:pPr>
        <w:rPr>
          <w:rFonts w:ascii="Arial" w:hAnsi="Arial" w:cs="Arial"/>
        </w:rPr>
      </w:pPr>
    </w:p>
    <w:p w:rsidR="00283B4A" w:rsidRDefault="00283B4A" w:rsidP="004579C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Courier New" w:hAnsi="Courier New" w:cs="Courier New"/>
        </w:rPr>
        <w:t>Bag</w:t>
      </w:r>
      <w:r w:rsidRPr="001A1222">
        <w:rPr>
          <w:rFonts w:ascii="Courier New" w:hAnsi="Courier New" w:cs="Courier New"/>
        </w:rPr>
        <w:t>Tester</w:t>
      </w:r>
      <w:r>
        <w:rPr>
          <w:rFonts w:ascii="Arial" w:hAnsi="Arial" w:cs="Arial"/>
        </w:rPr>
        <w:t xml:space="preserve"> class that performs the following:</w:t>
      </w:r>
    </w:p>
    <w:p w:rsidR="00283B4A" w:rsidRDefault="00283B4A" w:rsidP="004579C7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735BE9">
        <w:rPr>
          <w:rFonts w:ascii="Arial" w:hAnsi="Arial" w:cs="Arial"/>
        </w:rPr>
        <w:t xml:space="preserve">Prompt user for </w:t>
      </w:r>
      <w:r>
        <w:rPr>
          <w:rFonts w:ascii="Arial" w:hAnsi="Arial" w:cs="Arial"/>
        </w:rPr>
        <w:t>information of two school bags and their content</w:t>
      </w:r>
    </w:p>
    <w:p w:rsidR="00283B4A" w:rsidRDefault="00283B4A" w:rsidP="00F5438B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735BE9">
        <w:rPr>
          <w:rFonts w:ascii="Arial" w:hAnsi="Arial" w:cs="Arial"/>
        </w:rPr>
        <w:t>Creat</w:t>
      </w:r>
      <w:r>
        <w:rPr>
          <w:rFonts w:ascii="Arial" w:hAnsi="Arial" w:cs="Arial"/>
        </w:rPr>
        <w:t>e two instances of school bag.  Use different constructors to create each instance</w:t>
      </w:r>
    </w:p>
    <w:p w:rsidR="00283B4A" w:rsidRDefault="00283B4A" w:rsidP="00F5438B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Continue to prompt user for the following until  -1 is entered for ID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ID for a schoolbag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ID for a binder in the schoolbag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Add or remove sheets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The number of sheets</w:t>
      </w:r>
    </w:p>
    <w:p w:rsidR="00283B4A" w:rsidRPr="00F5438B" w:rsidRDefault="00283B4A" w:rsidP="00F5438B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Print out the information of each schoolbag</w:t>
      </w:r>
      <w:bookmarkStart w:id="0" w:name="_GoBack"/>
      <w:bookmarkEnd w:id="0"/>
    </w:p>
    <w:sectPr w:rsidR="00283B4A" w:rsidRPr="00F5438B" w:rsidSect="00300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429"/>
    <w:multiLevelType w:val="hybridMultilevel"/>
    <w:tmpl w:val="C2524CD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3723A4F"/>
    <w:multiLevelType w:val="hybridMultilevel"/>
    <w:tmpl w:val="4E00BDDC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D557506"/>
    <w:multiLevelType w:val="hybridMultilevel"/>
    <w:tmpl w:val="F8CC4DCC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3872602"/>
    <w:multiLevelType w:val="hybridMultilevel"/>
    <w:tmpl w:val="1914993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9C7"/>
    <w:rsid w:val="00136D34"/>
    <w:rsid w:val="001A1222"/>
    <w:rsid w:val="00283B4A"/>
    <w:rsid w:val="002D08E6"/>
    <w:rsid w:val="002F1F87"/>
    <w:rsid w:val="0030034A"/>
    <w:rsid w:val="00350255"/>
    <w:rsid w:val="004579C7"/>
    <w:rsid w:val="004A5F7D"/>
    <w:rsid w:val="005047B1"/>
    <w:rsid w:val="005176D4"/>
    <w:rsid w:val="0057370B"/>
    <w:rsid w:val="00735BE9"/>
    <w:rsid w:val="00AB4812"/>
    <w:rsid w:val="00CE01AB"/>
    <w:rsid w:val="00E95F71"/>
    <w:rsid w:val="00F5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7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5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67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579C7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324</Words>
  <Characters>1847</Characters>
  <Application>Microsoft Office Outlook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Containing Objects 2</dc:title>
  <dc:subject/>
  <dc:creator>Iris</dc:creator>
  <cp:keywords/>
  <dc:description/>
  <cp:lastModifiedBy>User</cp:lastModifiedBy>
  <cp:revision>2</cp:revision>
  <dcterms:created xsi:type="dcterms:W3CDTF">2012-03-23T13:17:00Z</dcterms:created>
  <dcterms:modified xsi:type="dcterms:W3CDTF">2012-03-23T13:17:00Z</dcterms:modified>
</cp:coreProperties>
</file>